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1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4111"/>
        <w:gridCol w:w="5811"/>
      </w:tblGrid>
      <w:tr w:rsidR="002C2CDD" w:rsidRPr="00906BEE" w14:paraId="5EA967BC" w14:textId="77777777" w:rsidTr="00F56159">
        <w:tc>
          <w:tcPr>
            <w:tcW w:w="4111" w:type="dxa"/>
            <w:tcMar>
              <w:top w:w="504" w:type="dxa"/>
              <w:right w:w="720" w:type="dxa"/>
            </w:tcMar>
          </w:tcPr>
          <w:p w14:paraId="023F9EE0" w14:textId="77777777" w:rsidR="00523479" w:rsidRPr="00906BEE" w:rsidRDefault="00FB0EC9" w:rsidP="00280C04">
            <w:pPr>
              <w:pStyle w:val="Iniciales"/>
              <w:ind w:left="0"/>
              <w:jc w:val="left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1176D47" wp14:editId="0AC817AF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55F849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5b9bd5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5b9bd5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5DBEB63D" w14:textId="77777777" w:rsidR="00A50939" w:rsidRPr="00906BEE" w:rsidRDefault="00C245A8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8AFEA04EC886448BBFCE722A184451D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78622B35" w14:textId="61B8B8DB" w:rsidR="002C2CDD" w:rsidRPr="008726FE" w:rsidRDefault="00FA04FA" w:rsidP="00C00E46">
            <w:pPr>
              <w:jc w:val="both"/>
              <w:rPr>
                <w:u w:val="single"/>
              </w:rPr>
            </w:pPr>
            <w:r>
              <w:t xml:space="preserve">Desarrollarme profesionalmente </w:t>
            </w:r>
            <w:r w:rsidR="00216FA7">
              <w:t xml:space="preserve">en el </w:t>
            </w:r>
            <w:r w:rsidR="00010905">
              <w:t xml:space="preserve">área del </w:t>
            </w:r>
            <w:r w:rsidR="00010905" w:rsidRPr="00010905">
              <w:t xml:space="preserve">Desarrollo Web </w:t>
            </w:r>
            <w:proofErr w:type="spellStart"/>
            <w:r w:rsidR="008726FE" w:rsidRPr="00010905">
              <w:t>FullStack</w:t>
            </w:r>
            <w:proofErr w:type="spellEnd"/>
            <w:r w:rsidR="008726FE">
              <w:t xml:space="preserve"> y la</w:t>
            </w:r>
            <w:r w:rsidR="00010905">
              <w:t xml:space="preserve"> </w:t>
            </w:r>
            <w:r w:rsidR="008726FE">
              <w:t>informática.</w:t>
            </w:r>
          </w:p>
          <w:p w14:paraId="69209A6B" w14:textId="77777777" w:rsidR="002C2CDD" w:rsidRPr="00906BEE" w:rsidRDefault="00C245A8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26AA0D8150AE420BBDE534CB526D6A5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72224D25" w14:textId="28222133" w:rsidR="00010905" w:rsidRDefault="00E06BF6" w:rsidP="00772AB9">
            <w:pPr>
              <w:jc w:val="both"/>
            </w:pPr>
            <w:r w:rsidRPr="00280C04">
              <w:t xml:space="preserve">Soy una persona proactiva, con una formación técnica ligada </w:t>
            </w:r>
            <w:r w:rsidR="00010905">
              <w:t>al Desarrollo Web</w:t>
            </w:r>
            <w:r w:rsidRPr="00280C04">
              <w:t>, mis habilidades incluyen el man</w:t>
            </w:r>
            <w:r w:rsidR="00864589">
              <w:t>ejo en lenguajes de desarrollo W</w:t>
            </w:r>
            <w:r w:rsidRPr="00280C04">
              <w:t xml:space="preserve">eb </w:t>
            </w:r>
            <w:proofErr w:type="spellStart"/>
            <w:r w:rsidR="00864589">
              <w:t>F</w:t>
            </w:r>
            <w:r w:rsidR="00EC5C4E">
              <w:t>ront</w:t>
            </w:r>
            <w:r w:rsidR="00864589">
              <w:t>end</w:t>
            </w:r>
            <w:proofErr w:type="spellEnd"/>
            <w:r w:rsidR="00010905">
              <w:t xml:space="preserve"> y metodologías agiles.</w:t>
            </w:r>
            <w:r w:rsidR="00864589">
              <w:t xml:space="preserve">, </w:t>
            </w:r>
          </w:p>
          <w:p w14:paraId="110FA4F0" w14:textId="77777777" w:rsidR="00010905" w:rsidRDefault="00010905" w:rsidP="00772AB9">
            <w:pPr>
              <w:jc w:val="both"/>
            </w:pPr>
          </w:p>
          <w:p w14:paraId="3A880BD6" w14:textId="1D8D4B3A" w:rsidR="00010905" w:rsidRDefault="00010905" w:rsidP="0001090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IDE </w:t>
            </w:r>
            <w:proofErr w:type="spellStart"/>
            <w:r w:rsidR="00864589">
              <w:t>N</w:t>
            </w:r>
            <w:r>
              <w:t>etbeans</w:t>
            </w:r>
            <w:proofErr w:type="spellEnd"/>
          </w:p>
          <w:p w14:paraId="6C8F7738" w14:textId="77777777" w:rsidR="00010905" w:rsidRDefault="00864589" w:rsidP="0001090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 </w:t>
            </w:r>
            <w:proofErr w:type="spellStart"/>
            <w:r w:rsidR="00590ACA">
              <w:t>Spring</w:t>
            </w:r>
            <w:r>
              <w:t>Boot</w:t>
            </w:r>
            <w:proofErr w:type="spellEnd"/>
            <w:r w:rsidR="00010905">
              <w:t xml:space="preserve"> </w:t>
            </w:r>
          </w:p>
          <w:p w14:paraId="22D0F8FA" w14:textId="508BC44A" w:rsidR="00741125" w:rsidRDefault="00864589" w:rsidP="0001090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A</w:t>
            </w:r>
            <w:r w:rsidR="00EC5C4E">
              <w:t>ngular</w:t>
            </w:r>
            <w:r w:rsidR="00E06BF6" w:rsidRPr="00280C04">
              <w:t>.</w:t>
            </w:r>
          </w:p>
          <w:p w14:paraId="1CF62B05" w14:textId="423E33C7" w:rsidR="00010905" w:rsidRDefault="00010905" w:rsidP="0001090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SGBD </w:t>
            </w:r>
            <w:proofErr w:type="spellStart"/>
            <w:r>
              <w:t>Postgres</w:t>
            </w:r>
            <w:proofErr w:type="spellEnd"/>
          </w:p>
          <w:p w14:paraId="6755221F" w14:textId="0B24435E" w:rsidR="00010905" w:rsidRDefault="00010905" w:rsidP="00010905">
            <w:pPr>
              <w:pStyle w:val="Prrafodelista"/>
              <w:numPr>
                <w:ilvl w:val="0"/>
                <w:numId w:val="12"/>
              </w:numPr>
              <w:jc w:val="both"/>
            </w:pPr>
            <w:proofErr w:type="spellStart"/>
            <w:r>
              <w:t>Mysql</w:t>
            </w:r>
            <w:proofErr w:type="spellEnd"/>
          </w:p>
          <w:p w14:paraId="12CE87A7" w14:textId="3FD73B91" w:rsidR="00010905" w:rsidRDefault="00010905" w:rsidP="00010905">
            <w:pPr>
              <w:pStyle w:val="Prrafodelista"/>
              <w:numPr>
                <w:ilvl w:val="0"/>
                <w:numId w:val="12"/>
              </w:numPr>
              <w:jc w:val="both"/>
            </w:pPr>
            <w:proofErr w:type="spellStart"/>
            <w:r>
              <w:t>Dbeaver</w:t>
            </w:r>
            <w:proofErr w:type="spellEnd"/>
          </w:p>
          <w:p w14:paraId="3F14F4AE" w14:textId="147D8204" w:rsidR="00010905" w:rsidRDefault="00010905" w:rsidP="00010905">
            <w:pPr>
              <w:pStyle w:val="Prrafodelista"/>
              <w:numPr>
                <w:ilvl w:val="0"/>
                <w:numId w:val="12"/>
              </w:numPr>
              <w:jc w:val="both"/>
            </w:pPr>
            <w:proofErr w:type="spellStart"/>
            <w:r>
              <w:t>AdobeXd</w:t>
            </w:r>
            <w:proofErr w:type="spellEnd"/>
          </w:p>
          <w:p w14:paraId="0B535CD2" w14:textId="77777777" w:rsidR="00010905" w:rsidRPr="00280C04" w:rsidRDefault="00010905" w:rsidP="00010905">
            <w:pPr>
              <w:pStyle w:val="Prrafodelista"/>
              <w:jc w:val="both"/>
            </w:pPr>
            <w:bookmarkStart w:id="0" w:name="_GoBack"/>
            <w:bookmarkEnd w:id="0"/>
          </w:p>
          <w:p w14:paraId="40B9354B" w14:textId="77777777" w:rsidR="00C00E46" w:rsidRDefault="00C00E46" w:rsidP="00CD129D">
            <w:pPr>
              <w:jc w:val="both"/>
            </w:pPr>
          </w:p>
          <w:p w14:paraId="1C3E5FE1" w14:textId="731E98F9" w:rsidR="006C6819" w:rsidRPr="00906BEE" w:rsidRDefault="006C6819" w:rsidP="006C6819">
            <w:pPr>
              <w:pStyle w:val="Ttulo3"/>
            </w:pPr>
            <w:r>
              <w:t xml:space="preserve"> port</w:t>
            </w:r>
            <w:r w:rsidR="00010905">
              <w:t>a</w:t>
            </w:r>
            <w:r>
              <w:t>folio</w:t>
            </w:r>
          </w:p>
          <w:p w14:paraId="1FF10837" w14:textId="77777777" w:rsidR="006C6819" w:rsidRPr="00010905" w:rsidRDefault="00C245A8" w:rsidP="006C68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hyperlink r:id="rId11" w:anchor="!" w:history="1">
              <w:r w:rsidR="006C6819" w:rsidRPr="00010905">
                <w:rPr>
                  <w:rStyle w:val="Hipervnculo"/>
                  <w:rFonts w:ascii="Arial" w:hAnsi="Arial" w:cs="Arial"/>
                  <w:sz w:val="28"/>
                  <w:szCs w:val="28"/>
                </w:rPr>
                <w:t xml:space="preserve"> (portfolio-</w:t>
              </w:r>
              <w:proofErr w:type="spellStart"/>
              <w:r w:rsidR="006C6819" w:rsidRPr="00010905">
                <w:rPr>
                  <w:rStyle w:val="Hipervnculo"/>
                  <w:rFonts w:ascii="Arial" w:hAnsi="Arial" w:cs="Arial"/>
                  <w:sz w:val="28"/>
                  <w:szCs w:val="28"/>
                </w:rPr>
                <w:t>developerweb</w:t>
              </w:r>
              <w:proofErr w:type="spellEnd"/>
              <w:r w:rsidR="006C6819" w:rsidRPr="00010905">
                <w:rPr>
                  <w:rStyle w:val="Hipervnculo"/>
                  <w:rFonts w:ascii="Arial" w:hAnsi="Arial" w:cs="Arial"/>
                  <w:sz w:val="28"/>
                  <w:szCs w:val="28"/>
                </w:rPr>
                <w:t>-</w:t>
              </w:r>
              <w:proofErr w:type="spellStart"/>
              <w:r w:rsidR="006C6819" w:rsidRPr="00010905">
                <w:rPr>
                  <w:rStyle w:val="Hipervnculo"/>
                  <w:rFonts w:ascii="Arial" w:hAnsi="Arial" w:cs="Arial"/>
                  <w:sz w:val="28"/>
                  <w:szCs w:val="28"/>
                </w:rPr>
                <w:t>adrianramos.netlify.app</w:t>
              </w:r>
              <w:proofErr w:type="spellEnd"/>
              <w:r w:rsidR="006C6819" w:rsidRPr="00010905">
                <w:rPr>
                  <w:rStyle w:val="Hipervnculo"/>
                  <w:rFonts w:ascii="Arial" w:hAnsi="Arial" w:cs="Arial"/>
                  <w:sz w:val="28"/>
                  <w:szCs w:val="28"/>
                </w:rPr>
                <w:t>)</w:t>
              </w:r>
            </w:hyperlink>
          </w:p>
        </w:tc>
        <w:tc>
          <w:tcPr>
            <w:tcW w:w="581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5811"/>
            </w:tblGrid>
            <w:tr w:rsidR="00772AB9" w:rsidRPr="00772AB9" w14:paraId="13C2910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CD4F8C6" w14:textId="77777777" w:rsidR="00C612DA" w:rsidRPr="00772AB9" w:rsidRDefault="00C245A8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CDA2AF375D184666BFB6E013747D9F95"/>
                      </w:placeholder>
                      <w15:appearance w15:val="hidden"/>
                    </w:sdtPr>
                    <w:sdtEndPr/>
                    <w:sdtContent>
                      <w:r w:rsidR="00A23AF3" w:rsidRPr="00772AB9">
                        <w:t>Adrián Ramos</w:t>
                      </w:r>
                    </w:sdtContent>
                  </w:sdt>
                </w:p>
                <w:p w14:paraId="1158B91F" w14:textId="77777777" w:rsidR="00906BEE" w:rsidRPr="00772AB9" w:rsidRDefault="00C245A8" w:rsidP="00EC5C4E">
                  <w:pPr>
                    <w:pStyle w:val="Ttulo2"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5523AFA2D4FA44C4AEF6F46FDD8BCBAC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C5C4E">
                        <w:t>Análista y programador computacional</w:t>
                      </w:r>
                    </w:sdtContent>
                  </w:sdt>
                  <w:r w:rsidR="007D6458" w:rsidRPr="00772AB9">
                    <w:rPr>
                      <w:lang w:bidi="es-ES"/>
                    </w:rPr>
                    <w:t xml:space="preserve"> </w:t>
                  </w:r>
                </w:p>
              </w:tc>
            </w:tr>
          </w:tbl>
          <w:p w14:paraId="2A42D7A5" w14:textId="77777777" w:rsidR="002C2CDD" w:rsidRPr="00772AB9" w:rsidRDefault="00C245A8" w:rsidP="007569C1">
            <w:pPr>
              <w:pStyle w:val="Ttulo3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xperiencia:"/>
                <w:tag w:val="Experiencia:"/>
                <w:id w:val="1217937480"/>
                <w:placeholder>
                  <w:docPart w:val="01D3157FCD5942CB81033F3100EFA15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72AB9">
                  <w:rPr>
                    <w:color w:val="000000" w:themeColor="text1"/>
                    <w:sz w:val="28"/>
                    <w:szCs w:val="28"/>
                    <w:lang w:bidi="es-ES"/>
                  </w:rPr>
                  <w:t>Experiencia</w:t>
                </w:r>
              </w:sdtContent>
            </w:sdt>
          </w:p>
          <w:p w14:paraId="61579275" w14:textId="77777777" w:rsidR="00C00E46" w:rsidRDefault="00C00E46" w:rsidP="007569C1">
            <w:pPr>
              <w:pStyle w:val="Ttulo4"/>
              <w:rPr>
                <w:color w:val="000000" w:themeColor="text1"/>
              </w:rPr>
            </w:pPr>
          </w:p>
          <w:p w14:paraId="779A7136" w14:textId="77777777" w:rsidR="002C2CDD" w:rsidRDefault="00CD129D" w:rsidP="007569C1">
            <w:pPr>
              <w:pStyle w:val="Ttulo4"/>
              <w:rPr>
                <w:color w:val="000000" w:themeColor="text1"/>
                <w:lang w:bidi="es-ES"/>
              </w:rPr>
            </w:pPr>
            <w:r>
              <w:rPr>
                <w:color w:val="000000" w:themeColor="text1"/>
              </w:rPr>
              <w:t>Practica de analisis y programacion computacional</w:t>
            </w:r>
            <w:r w:rsidR="00B47E36" w:rsidRPr="00772AB9">
              <w:rPr>
                <w:color w:val="000000" w:themeColor="text1"/>
                <w:lang w:bidi="es-ES"/>
              </w:rPr>
              <w:t xml:space="preserve"> •</w:t>
            </w:r>
            <w:r>
              <w:rPr>
                <w:color w:val="000000" w:themeColor="text1"/>
                <w:lang w:bidi="es-ES"/>
              </w:rPr>
              <w:t>Emasa</w:t>
            </w:r>
            <w:r w:rsidR="002C2CDD" w:rsidRPr="00772AB9">
              <w:rPr>
                <w:color w:val="000000" w:themeColor="text1"/>
                <w:lang w:bidi="es-ES"/>
              </w:rPr>
              <w:t xml:space="preserve">• </w:t>
            </w:r>
            <w:r>
              <w:rPr>
                <w:color w:val="000000" w:themeColor="text1"/>
              </w:rPr>
              <w:t>2023</w:t>
            </w:r>
            <w:r w:rsidR="002C2CDD" w:rsidRPr="00772AB9">
              <w:rPr>
                <w:color w:val="000000" w:themeColor="text1"/>
                <w:lang w:bidi="es-ES"/>
              </w:rPr>
              <w:t xml:space="preserve"> – </w:t>
            </w:r>
            <w:r>
              <w:rPr>
                <w:color w:val="000000" w:themeColor="text1"/>
                <w:lang w:bidi="es-ES"/>
              </w:rPr>
              <w:t>2023</w:t>
            </w:r>
          </w:p>
          <w:p w14:paraId="7AF6153B" w14:textId="77777777" w:rsidR="00C00E46" w:rsidRPr="00C00E46" w:rsidRDefault="00C00E46" w:rsidP="007569C1">
            <w:pPr>
              <w:pStyle w:val="Ttulo4"/>
              <w:rPr>
                <w:rFonts w:asciiTheme="minorHAnsi" w:hAnsiTheme="minorHAnsi"/>
                <w:color w:val="000000" w:themeColor="text1"/>
              </w:rPr>
            </w:pPr>
          </w:p>
          <w:p w14:paraId="4D9978EF" w14:textId="77777777" w:rsidR="00C00E46" w:rsidRPr="00C00E46" w:rsidRDefault="00824A34" w:rsidP="00C00E4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="00C00E46" w:rsidRPr="00C00E46">
              <w:rPr>
                <w:rFonts w:asciiTheme="minorHAnsi" w:hAnsiTheme="minorHAnsi"/>
                <w:sz w:val="22"/>
                <w:szCs w:val="22"/>
              </w:rPr>
              <w:t>onstrucción de un sitio web interno de la compañía</w:t>
            </w:r>
            <w:r w:rsidR="00EC5C4E">
              <w:rPr>
                <w:rFonts w:asciiTheme="minorHAnsi" w:hAnsiTheme="minorHAnsi"/>
                <w:sz w:val="22"/>
                <w:szCs w:val="22"/>
              </w:rPr>
              <w:t xml:space="preserve"> en apache </w:t>
            </w:r>
            <w:proofErr w:type="spellStart"/>
            <w:r w:rsidR="00EC5C4E">
              <w:rPr>
                <w:rFonts w:asciiTheme="minorHAnsi" w:hAnsiTheme="minorHAnsi"/>
                <w:sz w:val="22"/>
                <w:szCs w:val="22"/>
              </w:rPr>
              <w:t>netbeans</w:t>
            </w:r>
            <w:proofErr w:type="spellEnd"/>
            <w:r w:rsidR="00C00E46" w:rsidRPr="00C00E46">
              <w:rPr>
                <w:rFonts w:asciiTheme="minorHAnsi" w:hAnsiTheme="minorHAnsi"/>
                <w:sz w:val="22"/>
                <w:szCs w:val="22"/>
              </w:rPr>
              <w:t xml:space="preserve">, cuyo objetivo es mantener información actualizada de distintas áreas que es utilizada para reportes de Business </w:t>
            </w:r>
            <w:proofErr w:type="spellStart"/>
            <w:r w:rsidR="00C00E46" w:rsidRPr="00C00E46">
              <w:rPr>
                <w:rFonts w:asciiTheme="minorHAnsi" w:hAnsiTheme="minorHAnsi"/>
                <w:sz w:val="22"/>
                <w:szCs w:val="22"/>
              </w:rPr>
              <w:t>Intelligent</w:t>
            </w:r>
            <w:proofErr w:type="spellEnd"/>
            <w:r w:rsidR="00C00E46" w:rsidRPr="00C00E46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13C15673" w14:textId="77777777" w:rsidR="00C00E46" w:rsidRPr="00C00E46" w:rsidRDefault="00824A34" w:rsidP="00C00E4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Además del manejo </w:t>
            </w:r>
            <w:r w:rsidR="00EC5C4E">
              <w:rPr>
                <w:rFonts w:asciiTheme="minorHAnsi" w:hAnsiTheme="minorHAnsi"/>
                <w:sz w:val="22"/>
                <w:szCs w:val="22"/>
              </w:rPr>
              <w:t xml:space="preserve">en </w:t>
            </w:r>
            <w:r w:rsidR="00EC5C4E" w:rsidRPr="00C00E46">
              <w:rPr>
                <w:rFonts w:asciiTheme="minorHAnsi" w:hAnsiTheme="minorHAnsi"/>
                <w:sz w:val="22"/>
                <w:szCs w:val="22"/>
              </w:rPr>
              <w:t>diseño</w:t>
            </w:r>
            <w:r w:rsidR="00C00E46" w:rsidRPr="00C00E46">
              <w:rPr>
                <w:rFonts w:asciiTheme="minorHAnsi" w:hAnsiTheme="minorHAnsi"/>
                <w:sz w:val="22"/>
                <w:szCs w:val="22"/>
              </w:rPr>
              <w:t xml:space="preserve"> de bases de datos relacionales, además de algún tipo de experiencia en modelos de Desarrollo de 3 capas tipo MVC (modelo Vista Controlador). </w:t>
            </w:r>
          </w:p>
          <w:p w14:paraId="7B1E2349" w14:textId="77777777" w:rsidR="002C2CDD" w:rsidRPr="00772AB9" w:rsidRDefault="00C245A8" w:rsidP="00F56159">
            <w:pPr>
              <w:pStyle w:val="Ttulo3"/>
              <w:ind w:firstLine="5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ducación:"/>
                <w:tag w:val="Educación:"/>
                <w:id w:val="1349516922"/>
                <w:placeholder>
                  <w:docPart w:val="261A425BDA35456085F14DEE419350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72AB9">
                  <w:rPr>
                    <w:color w:val="000000" w:themeColor="text1"/>
                    <w:sz w:val="28"/>
                    <w:szCs w:val="28"/>
                    <w:lang w:bidi="es-ES"/>
                  </w:rPr>
                  <w:t>Formación</w:t>
                </w:r>
              </w:sdtContent>
            </w:sdt>
          </w:p>
          <w:p w14:paraId="4E3C997C" w14:textId="77777777" w:rsidR="00EA5479" w:rsidRPr="00772AB9" w:rsidRDefault="00EA5479" w:rsidP="00EA5479">
            <w:pPr>
              <w:pStyle w:val="Ttulo4"/>
              <w:rPr>
                <w:color w:val="000000" w:themeColor="text1"/>
              </w:rPr>
            </w:pPr>
            <w:r w:rsidRPr="00772AB9">
              <w:rPr>
                <w:color w:val="000000" w:themeColor="text1"/>
              </w:rPr>
              <w:t>tÉCNICO EN NIVEL SUPERIOR EN ANÁLISIS Y PROGRAMACIÓN COMPUTACIONAL</w:t>
            </w:r>
            <w:r w:rsidRPr="00772AB9">
              <w:rPr>
                <w:color w:val="000000" w:themeColor="text1"/>
                <w:lang w:bidi="es-ES"/>
              </w:rPr>
              <w:t xml:space="preserve"> • </w:t>
            </w:r>
            <w:r w:rsidRPr="00772AB9">
              <w:rPr>
                <w:color w:val="000000" w:themeColor="text1"/>
              </w:rPr>
              <w:t>2021</w:t>
            </w:r>
            <w:r w:rsidRPr="00772AB9">
              <w:rPr>
                <w:color w:val="000000" w:themeColor="text1"/>
                <w:lang w:bidi="es-ES"/>
              </w:rPr>
              <w:t xml:space="preserve"> • </w:t>
            </w:r>
            <w:r w:rsidRPr="00772AB9">
              <w:rPr>
                <w:color w:val="000000" w:themeColor="text1"/>
              </w:rPr>
              <w:t>INSTITUTO IACC</w:t>
            </w:r>
          </w:p>
          <w:p w14:paraId="05D90E88" w14:textId="77777777" w:rsidR="00EA5479" w:rsidRDefault="00EA5479" w:rsidP="00EA54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Egresado</w:t>
            </w:r>
            <w:r w:rsidR="0004298A">
              <w:rPr>
                <w:color w:val="000000" w:themeColor="text1"/>
              </w:rPr>
              <w:t>.</w:t>
            </w:r>
          </w:p>
          <w:p w14:paraId="730F1AC5" w14:textId="77777777" w:rsidR="0004298A" w:rsidRDefault="0004298A" w:rsidP="00EA5479">
            <w:pPr>
              <w:rPr>
                <w:color w:val="000000" w:themeColor="text1"/>
              </w:rPr>
            </w:pPr>
          </w:p>
          <w:p w14:paraId="2582ED95" w14:textId="77777777" w:rsidR="00EA5479" w:rsidRPr="00772AB9" w:rsidRDefault="00EA5479" w:rsidP="00EA5479">
            <w:pPr>
              <w:rPr>
                <w:color w:val="000000" w:themeColor="text1"/>
              </w:rPr>
            </w:pPr>
            <w:r w:rsidRPr="00EA5479">
              <w:rPr>
                <w:rFonts w:asciiTheme="majorHAnsi" w:eastAsiaTheme="majorEastAsia" w:hAnsiTheme="majorHAnsi" w:cstheme="majorBidi"/>
                <w:bCs/>
                <w:iCs/>
                <w:caps/>
                <w:color w:val="000000" w:themeColor="text1"/>
              </w:rPr>
              <w:t>Desarrollo Web Completo con HTML5, CSS3, JS AJAX PHP y MySQL</w:t>
            </w:r>
            <w:r w:rsidR="0004298A" w:rsidRPr="00772AB9">
              <w:rPr>
                <w:color w:val="000000" w:themeColor="text1"/>
                <w:lang w:bidi="es-ES"/>
              </w:rPr>
              <w:t xml:space="preserve">• </w:t>
            </w:r>
            <w:r w:rsidR="0004298A" w:rsidRPr="00772AB9">
              <w:rPr>
                <w:rFonts w:asciiTheme="majorHAnsi" w:hAnsiTheme="majorHAnsi"/>
                <w:color w:val="000000" w:themeColor="text1"/>
                <w:lang w:bidi="es-ES"/>
              </w:rPr>
              <w:t>2023</w:t>
            </w:r>
            <w:r w:rsidR="0004298A" w:rsidRPr="00772AB9">
              <w:rPr>
                <w:rFonts w:asciiTheme="majorHAnsi" w:eastAsiaTheme="majorEastAsia" w:hAnsiTheme="majorHAnsi" w:cstheme="majorBidi"/>
                <w:iCs/>
                <w:caps/>
                <w:color w:val="000000" w:themeColor="text1"/>
              </w:rPr>
              <w:t xml:space="preserve"> </w:t>
            </w:r>
            <w:r w:rsidR="0004298A" w:rsidRPr="00772AB9">
              <w:rPr>
                <w:color w:val="000000" w:themeColor="text1"/>
                <w:lang w:bidi="es-ES"/>
              </w:rPr>
              <w:t>•</w:t>
            </w:r>
            <w:r w:rsidR="0004298A" w:rsidRPr="0004298A">
              <w:rPr>
                <w:rFonts w:asciiTheme="majorHAnsi" w:hAnsiTheme="majorHAnsi"/>
                <w:color w:val="000000" w:themeColor="text1"/>
                <w:lang w:bidi="es-ES"/>
              </w:rPr>
              <w:t xml:space="preserve"> </w:t>
            </w:r>
            <w:proofErr w:type="spellStart"/>
            <w:r w:rsidR="0004298A" w:rsidRPr="0004298A">
              <w:rPr>
                <w:rFonts w:asciiTheme="majorHAnsi" w:hAnsiTheme="majorHAnsi"/>
                <w:color w:val="000000" w:themeColor="text1"/>
                <w:lang w:bidi="es-ES"/>
              </w:rPr>
              <w:t>Udemy</w:t>
            </w:r>
            <w:proofErr w:type="spellEnd"/>
            <w:r w:rsidRPr="00772AB9">
              <w:rPr>
                <w:color w:val="000000" w:themeColor="text1"/>
              </w:rPr>
              <w:t xml:space="preserve"> (</w:t>
            </w:r>
            <w:r w:rsidR="0004298A">
              <w:rPr>
                <w:color w:val="000000" w:themeColor="text1"/>
              </w:rPr>
              <w:t>83hrs</w:t>
            </w:r>
            <w:r w:rsidRPr="00772AB9">
              <w:rPr>
                <w:color w:val="000000" w:themeColor="text1"/>
              </w:rPr>
              <w:t>).</w:t>
            </w:r>
          </w:p>
          <w:p w14:paraId="2AE123E7" w14:textId="77777777" w:rsidR="00727F02" w:rsidRDefault="00727F02" w:rsidP="007569C1">
            <w:pPr>
              <w:rPr>
                <w:rFonts w:asciiTheme="majorHAnsi" w:eastAsiaTheme="majorEastAsia" w:hAnsiTheme="majorHAnsi" w:cstheme="majorBidi"/>
                <w:bCs/>
                <w:iCs/>
                <w:caps/>
                <w:color w:val="000000" w:themeColor="text1"/>
              </w:rPr>
            </w:pPr>
          </w:p>
          <w:p w14:paraId="1A2B264B" w14:textId="77777777" w:rsidR="00A25281" w:rsidRPr="00772AB9" w:rsidRDefault="00A25281" w:rsidP="007569C1">
            <w:pPr>
              <w:rPr>
                <w:rFonts w:asciiTheme="majorHAnsi" w:eastAsiaTheme="majorEastAsia" w:hAnsiTheme="majorHAnsi" w:cstheme="majorBidi"/>
                <w:iCs/>
                <w:caps/>
                <w:color w:val="000000" w:themeColor="text1"/>
              </w:rPr>
            </w:pPr>
            <w:r w:rsidRPr="00772AB9">
              <w:rPr>
                <w:rFonts w:asciiTheme="majorHAnsi" w:eastAsiaTheme="majorEastAsia" w:hAnsiTheme="majorHAnsi" w:cstheme="majorBidi"/>
                <w:bCs/>
                <w:iCs/>
                <w:caps/>
                <w:color w:val="000000" w:themeColor="text1"/>
              </w:rPr>
              <w:t xml:space="preserve">bootcamp DESARROLLO RUBY ON RAILS PARA EMPRENDIMIENTOS DE TIPO STARTUP </w:t>
            </w:r>
            <w:r w:rsidRPr="00772AB9">
              <w:rPr>
                <w:color w:val="000000" w:themeColor="text1"/>
                <w:lang w:bidi="es-ES"/>
              </w:rPr>
              <w:t xml:space="preserve">• </w:t>
            </w:r>
            <w:r w:rsidRPr="00772AB9">
              <w:rPr>
                <w:rFonts w:asciiTheme="majorHAnsi" w:hAnsiTheme="majorHAnsi"/>
                <w:color w:val="000000" w:themeColor="text1"/>
                <w:lang w:bidi="es-ES"/>
              </w:rPr>
              <w:t>2023</w:t>
            </w:r>
            <w:r w:rsidRPr="00772AB9">
              <w:rPr>
                <w:rFonts w:asciiTheme="majorHAnsi" w:eastAsiaTheme="majorEastAsia" w:hAnsiTheme="majorHAnsi" w:cstheme="majorBidi"/>
                <w:iCs/>
                <w:caps/>
                <w:color w:val="000000" w:themeColor="text1"/>
              </w:rPr>
              <w:t xml:space="preserve"> </w:t>
            </w:r>
            <w:r w:rsidRPr="00772AB9">
              <w:rPr>
                <w:color w:val="000000" w:themeColor="text1"/>
                <w:lang w:bidi="es-ES"/>
              </w:rPr>
              <w:t xml:space="preserve">• </w:t>
            </w:r>
            <w:r w:rsidRPr="00772AB9">
              <w:rPr>
                <w:rFonts w:asciiTheme="majorHAnsi" w:eastAsiaTheme="majorEastAsia" w:hAnsiTheme="majorHAnsi" w:cstheme="majorBidi"/>
                <w:iCs/>
                <w:caps/>
                <w:color w:val="000000" w:themeColor="text1"/>
              </w:rPr>
              <w:t>INFORCAP- DESAFIO LATAM</w:t>
            </w:r>
          </w:p>
          <w:p w14:paraId="0468C8C4" w14:textId="77777777" w:rsidR="00C00E46" w:rsidRDefault="00A25281" w:rsidP="00EC5C4E">
            <w:pPr>
              <w:rPr>
                <w:color w:val="000000" w:themeColor="text1"/>
              </w:rPr>
            </w:pPr>
            <w:r w:rsidRPr="00772AB9">
              <w:rPr>
                <w:color w:val="000000" w:themeColor="text1"/>
              </w:rPr>
              <w:t xml:space="preserve"> (4 meses</w:t>
            </w:r>
            <w:r w:rsidR="00216FA7" w:rsidRPr="00772AB9">
              <w:rPr>
                <w:color w:val="000000" w:themeColor="text1"/>
              </w:rPr>
              <w:t>).</w:t>
            </w:r>
          </w:p>
          <w:p w14:paraId="42EABF8D" w14:textId="77777777" w:rsidR="00A25281" w:rsidRPr="00772AB9" w:rsidRDefault="00A25281" w:rsidP="00A25281">
            <w:pPr>
              <w:pStyle w:val="Ttulo4"/>
              <w:rPr>
                <w:color w:val="000000" w:themeColor="text1"/>
              </w:rPr>
            </w:pPr>
            <w:r w:rsidRPr="00772AB9">
              <w:rPr>
                <w:color w:val="000000" w:themeColor="text1"/>
              </w:rPr>
              <w:t xml:space="preserve">DISEÑO Y DESARROLLO WEB, MENCION EN REDES SOCIALES </w:t>
            </w:r>
            <w:r w:rsidRPr="00772AB9">
              <w:rPr>
                <w:color w:val="000000" w:themeColor="text1"/>
                <w:lang w:bidi="es-ES"/>
              </w:rPr>
              <w:t xml:space="preserve">• </w:t>
            </w:r>
            <w:r w:rsidRPr="00772AB9">
              <w:rPr>
                <w:color w:val="000000" w:themeColor="text1"/>
              </w:rPr>
              <w:t>2022</w:t>
            </w:r>
            <w:r w:rsidRPr="00772AB9">
              <w:rPr>
                <w:color w:val="000000" w:themeColor="text1"/>
                <w:lang w:bidi="es-ES"/>
              </w:rPr>
              <w:t xml:space="preserve"> •</w:t>
            </w:r>
            <w:r w:rsidRPr="00772AB9">
              <w:rPr>
                <w:color w:val="000000" w:themeColor="text1"/>
              </w:rPr>
              <w:t xml:space="preserve"> CAPACITACIÓN FORPE</w:t>
            </w:r>
          </w:p>
          <w:p w14:paraId="42C34E7A" w14:textId="77777777" w:rsidR="00A25281" w:rsidRPr="00772AB9" w:rsidRDefault="00A25281" w:rsidP="007569C1">
            <w:pPr>
              <w:rPr>
                <w:color w:val="000000" w:themeColor="text1"/>
              </w:rPr>
            </w:pPr>
            <w:r w:rsidRPr="00772AB9">
              <w:rPr>
                <w:color w:val="000000" w:themeColor="text1"/>
              </w:rPr>
              <w:t xml:space="preserve">Becas laborales para la capacitación en oficio </w:t>
            </w:r>
            <w:r w:rsidR="00EC5C4E" w:rsidRPr="00772AB9">
              <w:rPr>
                <w:color w:val="000000" w:themeColor="text1"/>
              </w:rPr>
              <w:t>CAP.</w:t>
            </w:r>
          </w:p>
          <w:p w14:paraId="59A67862" w14:textId="77777777" w:rsidR="00A25281" w:rsidRPr="00772AB9" w:rsidRDefault="00A25281" w:rsidP="00A25281">
            <w:pPr>
              <w:rPr>
                <w:color w:val="000000" w:themeColor="text1"/>
              </w:rPr>
            </w:pPr>
          </w:p>
          <w:p w14:paraId="62652E2D" w14:textId="77777777" w:rsidR="00741125" w:rsidRPr="00772AB9" w:rsidRDefault="00741125" w:rsidP="00EC5C4E">
            <w:pPr>
              <w:rPr>
                <w:color w:val="000000" w:themeColor="text1"/>
              </w:rPr>
            </w:pPr>
          </w:p>
        </w:tc>
      </w:tr>
    </w:tbl>
    <w:p w14:paraId="23FD8D03" w14:textId="77777777" w:rsidR="00C62C50" w:rsidRDefault="00C62C50" w:rsidP="00826A10"/>
    <w:sectPr w:rsidR="00C62C50" w:rsidSect="00C00E46">
      <w:footerReference w:type="default" r:id="rId12"/>
      <w:footerReference w:type="first" r:id="rId13"/>
      <w:pgSz w:w="11906" w:h="16838" w:code="9"/>
      <w:pgMar w:top="862" w:right="692" w:bottom="2269" w:left="69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DF147" w14:textId="77777777" w:rsidR="00971BE6" w:rsidRDefault="00971BE6" w:rsidP="00713050">
      <w:pPr>
        <w:spacing w:line="240" w:lineRule="auto"/>
      </w:pPr>
      <w:r>
        <w:separator/>
      </w:r>
    </w:p>
  </w:endnote>
  <w:endnote w:type="continuationSeparator" w:id="0">
    <w:p w14:paraId="75B5560D" w14:textId="77777777" w:rsidR="00971BE6" w:rsidRDefault="00971BE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29"/>
      <w:gridCol w:w="2630"/>
      <w:gridCol w:w="2631"/>
      <w:gridCol w:w="2631"/>
      <w:gridCol w:w="2631"/>
      <w:gridCol w:w="2631"/>
      <w:gridCol w:w="2631"/>
    </w:tblGrid>
    <w:tr w:rsidR="00C00E46" w14:paraId="34A9483A" w14:textId="77777777" w:rsidTr="00C00E46">
      <w:trPr>
        <w:trHeight w:val="17"/>
      </w:trPr>
      <w:tc>
        <w:tcPr>
          <w:tcW w:w="262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BC41A9" w14:textId="77777777" w:rsidR="00C00E46" w:rsidRDefault="00C00E46" w:rsidP="0004298A">
          <w:pPr>
            <w:pStyle w:val="Piedepgina"/>
          </w:pP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2FE80F" w14:textId="77777777" w:rsidR="00C00E46" w:rsidRDefault="00C00E46" w:rsidP="0004298A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E63E13" w14:textId="77777777" w:rsidR="00C00E46" w:rsidRDefault="00C00E46" w:rsidP="0004298A">
          <w:pPr>
            <w:pStyle w:val="Piedepgina"/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E82257" w14:textId="77777777" w:rsidR="00C00E46" w:rsidRDefault="00C00E46" w:rsidP="0004298A">
          <w:pPr>
            <w:pStyle w:val="Piedepgina"/>
          </w:pPr>
        </w:p>
      </w:tc>
      <w:tc>
        <w:tcPr>
          <w:tcW w:w="2631" w:type="dxa"/>
        </w:tcPr>
        <w:p w14:paraId="777A295C" w14:textId="77777777" w:rsidR="00C00E46" w:rsidRDefault="00C00E46" w:rsidP="0004298A">
          <w:pPr>
            <w:pStyle w:val="Piedepgina"/>
          </w:pPr>
        </w:p>
      </w:tc>
      <w:tc>
        <w:tcPr>
          <w:tcW w:w="2631" w:type="dxa"/>
        </w:tcPr>
        <w:p w14:paraId="2491B2BF" w14:textId="77777777" w:rsidR="00C00E46" w:rsidRDefault="00C00E46" w:rsidP="0004298A">
          <w:pPr>
            <w:pStyle w:val="Piedepgina"/>
          </w:pPr>
        </w:p>
      </w:tc>
      <w:tc>
        <w:tcPr>
          <w:tcW w:w="2631" w:type="dxa"/>
        </w:tcPr>
        <w:p w14:paraId="04831AD6" w14:textId="77777777" w:rsidR="00C00E46" w:rsidRDefault="00C00E46" w:rsidP="0004298A">
          <w:pPr>
            <w:pStyle w:val="Piedepgina"/>
          </w:pPr>
        </w:p>
      </w:tc>
    </w:tr>
    <w:tr w:rsidR="00C00E46" w14:paraId="67E582BF" w14:textId="77777777" w:rsidTr="00C00E46">
      <w:trPr>
        <w:trHeight w:val="17"/>
      </w:trPr>
      <w:tc>
        <w:tcPr>
          <w:tcW w:w="262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44B3A8" w14:textId="77777777" w:rsidR="00C00E46" w:rsidRDefault="00C00E46" w:rsidP="0004298A">
          <w:pPr>
            <w:pStyle w:val="Piedepgina"/>
            <w:rPr>
              <w:noProof/>
              <w:lang w:eastAsia="es-ES"/>
            </w:rPr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5D09CFF3" wp14:editId="5C7B9264">
                    <wp:extent cx="329184" cy="329184"/>
                    <wp:effectExtent l="0" t="0" r="0" b="0"/>
                    <wp:docPr id="56" name="Grupo 102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57" name="Elipse 5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upo 5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59" name="Forma libre 5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riángulo isósceles 62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E8A3D4" id="Grupo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AJ/Hy5yCAAAjDkAAA4AAAAAAAAAAAAAAAAALgIA&#10;AGRycy9lMm9Eb2MueG1sUEsBAi0AFAAGAAgAAAAhAGhHG9DYAAAAAwEAAA8AAAAAAAAAAAAAAAAA&#10;zAoAAGRycy9kb3ducmV2LnhtbFBLBQYAAAAABAAEAPMAAADRCwAAAAA=&#10;">
                    <o:lock v:ext="edit" aspectratio="t"/>
                    <v:oval id="Elipse 5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" fillcolor="#5b9bd5 [3204]" stroked="f" strokeweight="1pt">
                      <v:stroke joinstyle="miter"/>
                    </v:oval>
                    <v:group id="Grupo 5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Forma libre 5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62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AD2506" w14:textId="77777777" w:rsidR="00C00E46" w:rsidRDefault="00C00E46" w:rsidP="0004298A">
          <w:pPr>
            <w:pStyle w:val="Piedepgina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BABDC80" wp14:editId="5B36C9A1">
                    <wp:extent cx="438150" cy="409575"/>
                    <wp:effectExtent l="0" t="0" r="19050" b="28575"/>
                    <wp:docPr id="63" name="Círculo alrededor del símbolo de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38150" cy="409575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4556F" w14:textId="77777777" w:rsidR="00C00E46" w:rsidRDefault="00C00E46" w:rsidP="0004298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s-CL"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es-ES"/>
                                  </w:rPr>
                                  <w:drawing>
                                    <wp:inline distT="0" distB="0" distL="0" distR="0" wp14:anchorId="1F650AFA" wp14:editId="0262ECD2">
                                      <wp:extent cx="276225" cy="286455"/>
                                      <wp:effectExtent l="0" t="0" r="0" b="0"/>
                                      <wp:docPr id="147" name="Imagen 1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6883" cy="287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E525F" w14:textId="77777777" w:rsidR="00C00E46" w:rsidRPr="00280C04" w:rsidRDefault="00C00E46" w:rsidP="0004298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s-CL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BABDC80" id="Círculo alrededor del símbolo de Twitter" o:spid="_x0000_s1026" style="width:34.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" adj="-11796480,,540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<v:stroke joinstyle="round"/>
                    <v:formulas/>
                    <v:path arrowok="t" o:connecttype="custom" o:connectlocs="232381,476;258357,3452;283441,9046;307125,17378;329536,28091;350418,40946;369391,56062;386453,72964;401606,91532;414212,111767;424398,133430;431911,156284;436495,180089;438150,204847;436495,229605;431911,253529;424398,276264;414212,297808;401606,318043;386453,336730;369391,353751;350418,368629;329536,381603;307125,392316;283441,400529;258357,406361;232381,409218;205641,409218;179666,406361;154581,400529;130897,392316;108487,381603;87732,368629;68632,353751;51570,336730;36544,318043;23938,297808;13752,276264;6239,253529;1655,229605;0,204847;1655,180089;6239,156284;13752,133430;23938,111767;36544,91532;51570,72964;68632,56062;87732,40946;108487,28091;130897,17378;154581,9046;179666,3452;205641,476" o:connectangles="0,0,0,0,0,0,0,0,0,0,0,0,0,0,0,0,0,0,0,0,0,0,0,0,0,0,0,0,0,0,0,0,0,0,0,0,0,0,0,0,0,0,0,0,0,0,0,0,0,0,0,0,0,0" textboxrect="0,0,3441,3441"/>
                    <v:textbox>
                      <w:txbxContent>
                        <w:p w14:paraId="37D4556F" w14:textId="77777777" w:rsidR="00C00E46" w:rsidRDefault="00C00E46" w:rsidP="0004298A">
                          <w:pPr>
                            <w:jc w:val="center"/>
                            <w:rPr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s-ES"/>
                            </w:rPr>
                            <w:drawing>
                              <wp:inline distT="0" distB="0" distL="0" distR="0" wp14:anchorId="1F650AFA" wp14:editId="0262ECD2">
                                <wp:extent cx="276225" cy="286455"/>
                                <wp:effectExtent l="0" t="0" r="0" b="0"/>
                                <wp:docPr id="147" name="Imagen 1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6883" cy="2871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7DE525F" w14:textId="77777777" w:rsidR="00C00E46" w:rsidRPr="00280C04" w:rsidRDefault="00C00E46" w:rsidP="0004298A">
                          <w:pPr>
                            <w:jc w:val="center"/>
                            <w:rPr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722DB9" w14:textId="77777777" w:rsidR="00C00E46" w:rsidRDefault="00C00E46" w:rsidP="0004298A">
          <w:pPr>
            <w:pStyle w:val="Piedepgina"/>
            <w:rPr>
              <w:noProof/>
              <w:lang w:eastAsia="es-ES"/>
            </w:rPr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5FE208FE" wp14:editId="7D7FDA80">
                    <wp:extent cx="329184" cy="329184"/>
                    <wp:effectExtent l="0" t="0" r="13970" b="13970"/>
                    <wp:docPr id="64" name="Grupo 10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5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B1C46" id="Grupo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CCSzQTfBEAAB5eAAAOAAAAAAAAAAAAAAAAAC4CAABkcnMvZTJvRG9jLnhtbFBLAQItABQA&#10;BgAIAAAAIQBoRxvQ2AAAAAMBAAAPAAAAAAAAAAAAAAAAANYTAABkcnMvZG93bnJldi54bWxQSwUG&#10;AAAAAAQABADzAAAA2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vE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+D9Jf4APX8BAAD//wMAUEsBAi0AFAAGAAgAAAAhANvh9svuAAAAhQEAABMAAAAAAAAAAAAAAAAA&#10;AAAAAFtDb250ZW50X1R5cGVzXS54bWxQSwECLQAUAAYACAAAACEAWvQsW78AAAAVAQAACwAAAAAA&#10;AAAAAAAAAAAfAQAAX3JlbHMvLnJlbHNQSwECLQAUAAYACAAAACEAVGhbxM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50E42D" w14:textId="77777777" w:rsidR="00C00E46" w:rsidRDefault="00C00E46" w:rsidP="0004298A">
          <w:pPr>
            <w:pStyle w:val="Piedepgina"/>
            <w:rPr>
              <w:noProof/>
              <w:lang w:eastAsia="es-ES"/>
            </w:rPr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2CEE65B9" wp14:editId="50C1428C">
                    <wp:extent cx="329184" cy="329184"/>
                    <wp:effectExtent l="0" t="0" r="13970" b="13970"/>
                    <wp:docPr id="67" name="Grupo 16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68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9" name="Símbolo de LinkedIn" descr="Icono vinculado e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B3A087" id="Grupo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BCK4HADxIAAFNkAAAOAAAAAAAA&#10;AAAAAAAAAC4CAABkcnMvZTJvRG9jLnhtbFBLAQItABQABgAIAAAAIQBoRxvQ2AAAAAMBAAAPAAAA&#10;AAAAAAAAAAAAAGkUAABkcnMvZG93bnJldi54bWxQSwUGAAAAAAQABADzAAAAbh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alt="Icono vinculado e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</w:tcPr>
        <w:p w14:paraId="554E879C" w14:textId="77777777" w:rsidR="00C00E46" w:rsidRPr="00C2098A" w:rsidRDefault="00C00E46" w:rsidP="0004298A">
          <w:pPr>
            <w:pStyle w:val="Piedepgina"/>
            <w:rPr>
              <w:noProof/>
              <w:lang w:eastAsia="es-ES"/>
            </w:rPr>
          </w:pPr>
        </w:p>
      </w:tc>
      <w:tc>
        <w:tcPr>
          <w:tcW w:w="2631" w:type="dxa"/>
        </w:tcPr>
        <w:p w14:paraId="40B54FC7" w14:textId="77777777" w:rsidR="00C00E46" w:rsidRPr="00C2098A" w:rsidRDefault="00C00E46" w:rsidP="0004298A">
          <w:pPr>
            <w:pStyle w:val="Piedepgina"/>
            <w:rPr>
              <w:noProof/>
              <w:lang w:eastAsia="es-ES"/>
            </w:rPr>
          </w:pPr>
        </w:p>
      </w:tc>
      <w:tc>
        <w:tcPr>
          <w:tcW w:w="2631" w:type="dxa"/>
        </w:tcPr>
        <w:p w14:paraId="06C2528C" w14:textId="77777777" w:rsidR="00C00E46" w:rsidRPr="00C2098A" w:rsidRDefault="00C00E46" w:rsidP="0004298A">
          <w:pPr>
            <w:pStyle w:val="Piedepgina"/>
            <w:rPr>
              <w:noProof/>
              <w:lang w:eastAsia="es-ES"/>
            </w:rPr>
          </w:pPr>
        </w:p>
      </w:tc>
    </w:tr>
    <w:tr w:rsidR="00C00E46" w:rsidRPr="00632B43" w14:paraId="5D3AD3E9" w14:textId="77777777" w:rsidTr="00C00E46">
      <w:tc>
        <w:tcPr>
          <w:tcW w:w="262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D5DAEF" w14:textId="77777777" w:rsidR="00C00E46" w:rsidRPr="0004298A" w:rsidRDefault="00C00E46" w:rsidP="0004298A">
          <w:pPr>
            <w:pStyle w:val="Piedepgina"/>
            <w:rPr>
              <w:noProof/>
              <w:lang w:eastAsia="es-ES"/>
            </w:rPr>
          </w:pPr>
          <w:r w:rsidRPr="0004298A">
            <w:rPr>
              <w:noProof/>
              <w:lang w:eastAsia="es-ES"/>
            </w:rPr>
            <w:t>adrianramosv@hotmail.com</w: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3D0533" w14:textId="77777777" w:rsidR="00C00E46" w:rsidRPr="0004298A" w:rsidRDefault="00C00E46" w:rsidP="0004298A">
          <w:pPr>
            <w:pStyle w:val="Piedepgina"/>
            <w:rPr>
              <w:noProof/>
              <w:lang w:eastAsia="es-ES"/>
            </w:rPr>
          </w:pPr>
          <w:r w:rsidRPr="0004298A">
            <w:rPr>
              <w:noProof/>
              <w:lang w:eastAsia="es-ES"/>
            </w:rPr>
            <w:t>https://github.com/AMarceloRamos</w: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FD5177" w14:textId="77777777" w:rsidR="00C00E46" w:rsidRPr="00C2098A" w:rsidRDefault="00C00E46" w:rsidP="0004298A">
          <w:pPr>
            <w:pStyle w:val="Piedepgina"/>
            <w:rPr>
              <w:noProof/>
              <w:lang w:eastAsia="es-ES"/>
            </w:rPr>
          </w:pPr>
          <w:r>
            <w:rPr>
              <w:noProof/>
              <w:lang w:eastAsia="es-ES"/>
            </w:rPr>
            <w:t>+56996279786</w: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2B1733" w14:textId="77777777" w:rsidR="00C00E46" w:rsidRPr="0004298A" w:rsidRDefault="00C00E46" w:rsidP="0004298A">
          <w:pPr>
            <w:pStyle w:val="Piedepgina"/>
            <w:rPr>
              <w:noProof/>
              <w:lang w:eastAsia="es-ES"/>
            </w:rPr>
          </w:pPr>
          <w:r w:rsidRPr="0004298A">
            <w:rPr>
              <w:noProof/>
              <w:lang w:eastAsia="es-ES"/>
            </w:rPr>
            <w:t>https://linkedin.com/in/adrián-ramos-b3869447</w:t>
          </w:r>
        </w:p>
      </w:tc>
      <w:tc>
        <w:tcPr>
          <w:tcW w:w="2631" w:type="dxa"/>
        </w:tcPr>
        <w:p w14:paraId="0125D89F" w14:textId="77777777" w:rsidR="00C00E46" w:rsidRPr="0004298A" w:rsidRDefault="00C00E46" w:rsidP="0004298A">
          <w:pPr>
            <w:pStyle w:val="Piedepgina"/>
            <w:rPr>
              <w:noProof/>
              <w:lang w:eastAsia="es-ES"/>
            </w:rPr>
          </w:pPr>
        </w:p>
      </w:tc>
      <w:tc>
        <w:tcPr>
          <w:tcW w:w="2631" w:type="dxa"/>
        </w:tcPr>
        <w:p w14:paraId="23F3FE1E" w14:textId="77777777" w:rsidR="00C00E46" w:rsidRPr="0004298A" w:rsidRDefault="00C00E46" w:rsidP="0004298A">
          <w:pPr>
            <w:pStyle w:val="Piedepgina"/>
            <w:rPr>
              <w:noProof/>
              <w:lang w:eastAsia="es-ES"/>
            </w:rPr>
          </w:pPr>
        </w:p>
      </w:tc>
      <w:tc>
        <w:tcPr>
          <w:tcW w:w="2631" w:type="dxa"/>
        </w:tcPr>
        <w:p w14:paraId="62687AC5" w14:textId="77777777" w:rsidR="00C00E46" w:rsidRPr="0004298A" w:rsidRDefault="00C00E46" w:rsidP="0004298A">
          <w:pPr>
            <w:pStyle w:val="Piedepgina"/>
            <w:rPr>
              <w:noProof/>
              <w:lang w:eastAsia="es-ES"/>
            </w:rPr>
          </w:pPr>
        </w:p>
      </w:tc>
    </w:tr>
  </w:tbl>
  <w:p w14:paraId="34E068DD" w14:textId="77777777" w:rsidR="00C2098A" w:rsidRDefault="00C2098A" w:rsidP="00C00E46">
    <w:pPr>
      <w:pStyle w:val="Piedepgina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384" w:type="pct"/>
      <w:tblInd w:w="284" w:type="dxa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306"/>
      <w:gridCol w:w="2306"/>
      <w:gridCol w:w="2307"/>
      <w:gridCol w:w="2307"/>
    </w:tblGrid>
    <w:tr w:rsidR="00217980" w14:paraId="00A80207" w14:textId="77777777" w:rsidTr="00772AB9">
      <w:trPr>
        <w:trHeight w:val="456"/>
      </w:trPr>
      <w:tc>
        <w:tcPr>
          <w:tcW w:w="230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470310" w14:textId="77777777" w:rsidR="00217980" w:rsidRDefault="00217980" w:rsidP="00217980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2122D49F" wp14:editId="5043907B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3BD1E7" id="Grupo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Ss+tN24IAACMOQAADgAAAAAAAAAAAAAAAAAuAgAAZHJz&#10;L2Uyb0RvYy54bWxQSwECLQAUAAYACAAAACEAaEcb0NgAAAADAQAADwAAAAAAAAAAAAAAAADICgAA&#10;ZHJzL2Rvd25yZXYueG1sUEsFBgAAAAAEAAQA8wAAAM0LAAAAAA=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5b9bd5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30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4D3DED" w14:textId="77777777" w:rsidR="00217980" w:rsidRDefault="00280C04" w:rsidP="00217980">
          <w:pPr>
            <w:pStyle w:val="Piedepgina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4B0AABC7" wp14:editId="736CDD1D">
                    <wp:extent cx="438150" cy="409575"/>
                    <wp:effectExtent l="0" t="0" r="19050" b="28575"/>
                    <wp:docPr id="35" name="Círculo alrededor del símbolo de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38150" cy="409575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EE2498" w14:textId="77777777" w:rsidR="00280C04" w:rsidRDefault="004728C2" w:rsidP="00280C0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s-CL"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es-ES"/>
                                  </w:rPr>
                                  <w:drawing>
                                    <wp:inline distT="0" distB="0" distL="0" distR="0" wp14:anchorId="2823D928" wp14:editId="024E951A">
                                      <wp:extent cx="276225" cy="286455"/>
                                      <wp:effectExtent l="0" t="0" r="0" b="0"/>
                                      <wp:docPr id="146" name="Imagen 1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6883" cy="287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CFEC038" w14:textId="77777777" w:rsidR="00280C04" w:rsidRPr="00280C04" w:rsidRDefault="00280C04" w:rsidP="00280C0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s-CL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B0AABC7" id="_x0000_s1027" style="width:34.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" adj="-11796480,,540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<v:stroke joinstyle="round"/>
                    <v:formulas/>
                    <v:path arrowok="t" o:connecttype="custom" o:connectlocs="232381,476;258357,3452;283441,9046;307125,17378;329536,28091;350418,40946;369391,56062;386453,72964;401606,91532;414212,111767;424398,133430;431911,156284;436495,180089;438150,204847;436495,229605;431911,253529;424398,276264;414212,297808;401606,318043;386453,336730;369391,353751;350418,368629;329536,381603;307125,392316;283441,400529;258357,406361;232381,409218;205641,409218;179666,406361;154581,400529;130897,392316;108487,381603;87732,368629;68632,353751;51570,336730;36544,318043;23938,297808;13752,276264;6239,253529;1655,229605;0,204847;1655,180089;6239,156284;13752,133430;23938,111767;36544,91532;51570,72964;68632,56062;87732,40946;108487,28091;130897,17378;154581,9046;179666,3452;205641,476" o:connectangles="0,0,0,0,0,0,0,0,0,0,0,0,0,0,0,0,0,0,0,0,0,0,0,0,0,0,0,0,0,0,0,0,0,0,0,0,0,0,0,0,0,0,0,0,0,0,0,0,0,0,0,0,0,0" textboxrect="0,0,3441,3441"/>
                    <v:textbox>
                      <w:txbxContent>
                        <w:p w14:paraId="5AEE2498" w14:textId="77777777" w:rsidR="00280C04" w:rsidRDefault="004728C2" w:rsidP="00280C04">
                          <w:pPr>
                            <w:jc w:val="center"/>
                            <w:rPr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s-ES"/>
                            </w:rPr>
                            <w:drawing>
                              <wp:inline distT="0" distB="0" distL="0" distR="0" wp14:anchorId="2823D928" wp14:editId="024E951A">
                                <wp:extent cx="276225" cy="286455"/>
                                <wp:effectExtent l="0" t="0" r="0" b="0"/>
                                <wp:docPr id="146" name="Imagen 1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6883" cy="2871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FEC038" w14:textId="77777777" w:rsidR="00280C04" w:rsidRPr="00280C04" w:rsidRDefault="00280C04" w:rsidP="00280C04">
                          <w:pPr>
                            <w:jc w:val="center"/>
                            <w:rPr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30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4D8104" w14:textId="77777777"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26B89FD" wp14:editId="62996A7A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127BFE" id="Grupo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LuHrbX0RAAAeXgAADgAAAAAAAAAAAAAAAAAuAgAAZHJzL2Uyb0RvYy54bWxQSwECLQAU&#10;AAYACAAAACEAaEcb0NgAAAADAQAADwAAAAAAAAAAAAAAAADXEwAAZHJzL2Rvd25yZXYueG1sUEsF&#10;BgAAAAAEAAQA8wAAANwUAAAAAA=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30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5B6113" w14:textId="77777777"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296B3AC" wp14:editId="5A778FCB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 descr="Icono vinculado e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EDCC0B" id="Grupo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8puZEgoSAABTZAAADgAAAAAAAAAAAAAA&#10;AAAuAgAAZHJzL2Uyb0RvYy54bWxQSwECLQAUAAYACAAAACEAaEcb0NgAAAADAQAADwAAAAAAAAAA&#10;AAAAAABkFAAAZHJzL2Rvd25yZXYueG1sUEsFBgAAAAAEAAQA8wAAAGk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alt="Icono vinculado e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632B43" w14:paraId="67957E58" w14:textId="77777777" w:rsidTr="00772AB9">
      <w:trPr>
        <w:trHeight w:val="843"/>
      </w:trPr>
      <w:tc>
        <w:tcPr>
          <w:tcW w:w="2306" w:type="dxa"/>
          <w:tcMar>
            <w:top w:w="144" w:type="dxa"/>
            <w:left w:w="115" w:type="dxa"/>
            <w:right w:w="115" w:type="dxa"/>
          </w:tcMar>
        </w:tcPr>
        <w:p w14:paraId="48627E24" w14:textId="77777777" w:rsidR="00811117" w:rsidRPr="00BA0068" w:rsidRDefault="00A23AF3" w:rsidP="00A23AF3">
          <w:pPr>
            <w:pStyle w:val="Piedepgina"/>
            <w:rPr>
              <w:sz w:val="16"/>
              <w:szCs w:val="16"/>
            </w:rPr>
          </w:pPr>
          <w:r w:rsidRPr="00BA0068">
            <w:rPr>
              <w:sz w:val="16"/>
              <w:szCs w:val="16"/>
            </w:rPr>
            <w:t>adrianramosv@hotmail.com</w:t>
          </w:r>
        </w:p>
      </w:tc>
      <w:tc>
        <w:tcPr>
          <w:tcW w:w="2306" w:type="dxa"/>
          <w:tcMar>
            <w:top w:w="144" w:type="dxa"/>
            <w:left w:w="115" w:type="dxa"/>
            <w:right w:w="115" w:type="dxa"/>
          </w:tcMar>
        </w:tcPr>
        <w:p w14:paraId="058DFC61" w14:textId="77777777" w:rsidR="00280C04" w:rsidRPr="00BA0068" w:rsidRDefault="00BA0068" w:rsidP="00217980">
          <w:pPr>
            <w:pStyle w:val="Piedepgina"/>
            <w:rPr>
              <w:sz w:val="16"/>
              <w:szCs w:val="16"/>
            </w:rPr>
          </w:pPr>
          <w:r w:rsidRPr="00BA0068">
            <w:rPr>
              <w:sz w:val="16"/>
              <w:szCs w:val="16"/>
            </w:rPr>
            <w:t>https://github.com/AMarceloRamos</w:t>
          </w:r>
        </w:p>
      </w:tc>
      <w:tc>
        <w:tcPr>
          <w:tcW w:w="2307" w:type="dxa"/>
          <w:tcMar>
            <w:top w:w="144" w:type="dxa"/>
            <w:left w:w="115" w:type="dxa"/>
            <w:right w:w="115" w:type="dxa"/>
          </w:tcMar>
        </w:tcPr>
        <w:p w14:paraId="3317D740" w14:textId="77777777" w:rsidR="00811117" w:rsidRPr="00C2098A" w:rsidRDefault="00216FA7" w:rsidP="00A23AF3">
          <w:pPr>
            <w:pStyle w:val="Piedepgina"/>
          </w:pPr>
          <w:r>
            <w:t>+569</w:t>
          </w:r>
          <w:r w:rsidR="00A23AF3">
            <w:t>96279786</w:t>
          </w:r>
        </w:p>
      </w:tc>
      <w:tc>
        <w:tcPr>
          <w:tcW w:w="2307" w:type="dxa"/>
          <w:tcMar>
            <w:top w:w="144" w:type="dxa"/>
            <w:left w:w="115" w:type="dxa"/>
            <w:right w:w="115" w:type="dxa"/>
          </w:tcMar>
        </w:tcPr>
        <w:p w14:paraId="34A98D10" w14:textId="77777777" w:rsidR="00811117" w:rsidRPr="00776475" w:rsidRDefault="00BA0068" w:rsidP="00BA0068">
          <w:pPr>
            <w:pStyle w:val="Piedepgina"/>
            <w:jc w:val="left"/>
            <w:rPr>
              <w:sz w:val="16"/>
              <w:szCs w:val="16"/>
              <w:lang w:val="en-US"/>
            </w:rPr>
          </w:pPr>
          <w:r w:rsidRPr="00BA0068">
            <w:rPr>
              <w:sz w:val="16"/>
              <w:szCs w:val="16"/>
              <w:lang w:val="en-US"/>
            </w:rPr>
            <w:t>https:</w:t>
          </w:r>
          <w:r w:rsidR="00776475">
            <w:rPr>
              <w:sz w:val="16"/>
              <w:szCs w:val="16"/>
              <w:lang w:val="en-US"/>
            </w:rPr>
            <w:t>//</w:t>
          </w:r>
          <w:r w:rsidR="00776475" w:rsidRPr="00776475">
            <w:rPr>
              <w:sz w:val="16"/>
              <w:szCs w:val="16"/>
              <w:lang w:val="en-US"/>
            </w:rPr>
            <w:t>linkedin.com/in/adrián-ramos-b3869447</w:t>
          </w:r>
        </w:p>
      </w:tc>
    </w:tr>
  </w:tbl>
  <w:p w14:paraId="6D1CE682" w14:textId="77777777" w:rsidR="00217980" w:rsidRPr="00A23AF3" w:rsidRDefault="0021798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A098D" w14:textId="77777777" w:rsidR="00971BE6" w:rsidRDefault="00971BE6" w:rsidP="00713050">
      <w:pPr>
        <w:spacing w:line="240" w:lineRule="auto"/>
      </w:pPr>
      <w:r>
        <w:separator/>
      </w:r>
    </w:p>
  </w:footnote>
  <w:footnote w:type="continuationSeparator" w:id="0">
    <w:p w14:paraId="4685E384" w14:textId="77777777" w:rsidR="00971BE6" w:rsidRDefault="00971BE6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70309"/>
    <w:multiLevelType w:val="hybridMultilevel"/>
    <w:tmpl w:val="5CDCE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178F4"/>
    <w:multiLevelType w:val="multilevel"/>
    <w:tmpl w:val="025A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F3"/>
    <w:rsid w:val="00010905"/>
    <w:rsid w:val="0004298A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6FA7"/>
    <w:rsid w:val="00217980"/>
    <w:rsid w:val="00246E08"/>
    <w:rsid w:val="00247916"/>
    <w:rsid w:val="002576CA"/>
    <w:rsid w:val="00271662"/>
    <w:rsid w:val="0027404F"/>
    <w:rsid w:val="00280C04"/>
    <w:rsid w:val="00290AAA"/>
    <w:rsid w:val="00293B83"/>
    <w:rsid w:val="002B091C"/>
    <w:rsid w:val="002C2CDD"/>
    <w:rsid w:val="002C5E6C"/>
    <w:rsid w:val="002D45C6"/>
    <w:rsid w:val="002F03FA"/>
    <w:rsid w:val="002F0F6F"/>
    <w:rsid w:val="00313900"/>
    <w:rsid w:val="00313E86"/>
    <w:rsid w:val="00333CD3"/>
    <w:rsid w:val="00340365"/>
    <w:rsid w:val="00342B64"/>
    <w:rsid w:val="00364079"/>
    <w:rsid w:val="0039391D"/>
    <w:rsid w:val="003C1E06"/>
    <w:rsid w:val="003C5528"/>
    <w:rsid w:val="003D03E5"/>
    <w:rsid w:val="003D082A"/>
    <w:rsid w:val="004077FB"/>
    <w:rsid w:val="004244FF"/>
    <w:rsid w:val="00424DD9"/>
    <w:rsid w:val="004305E4"/>
    <w:rsid w:val="0046104A"/>
    <w:rsid w:val="004717C5"/>
    <w:rsid w:val="004728C2"/>
    <w:rsid w:val="0048268F"/>
    <w:rsid w:val="004A24CC"/>
    <w:rsid w:val="00506DDD"/>
    <w:rsid w:val="00523479"/>
    <w:rsid w:val="00543DB7"/>
    <w:rsid w:val="005729B0"/>
    <w:rsid w:val="00583E4F"/>
    <w:rsid w:val="00590ACA"/>
    <w:rsid w:val="005C6BE1"/>
    <w:rsid w:val="00603996"/>
    <w:rsid w:val="00632B43"/>
    <w:rsid w:val="00641630"/>
    <w:rsid w:val="00642816"/>
    <w:rsid w:val="00684488"/>
    <w:rsid w:val="006A3CE7"/>
    <w:rsid w:val="006A7746"/>
    <w:rsid w:val="006C4C50"/>
    <w:rsid w:val="006C6819"/>
    <w:rsid w:val="006D76B1"/>
    <w:rsid w:val="00713050"/>
    <w:rsid w:val="00727F02"/>
    <w:rsid w:val="00741125"/>
    <w:rsid w:val="00746F7F"/>
    <w:rsid w:val="00756269"/>
    <w:rsid w:val="007569C1"/>
    <w:rsid w:val="00763832"/>
    <w:rsid w:val="00772919"/>
    <w:rsid w:val="00772AB9"/>
    <w:rsid w:val="00776475"/>
    <w:rsid w:val="007D2696"/>
    <w:rsid w:val="007D2FD2"/>
    <w:rsid w:val="007D406E"/>
    <w:rsid w:val="007D6458"/>
    <w:rsid w:val="00811117"/>
    <w:rsid w:val="00823C54"/>
    <w:rsid w:val="00824A34"/>
    <w:rsid w:val="00826A10"/>
    <w:rsid w:val="00841146"/>
    <w:rsid w:val="00864589"/>
    <w:rsid w:val="008726FE"/>
    <w:rsid w:val="0088504C"/>
    <w:rsid w:val="0089382B"/>
    <w:rsid w:val="008A1907"/>
    <w:rsid w:val="008C6BCA"/>
    <w:rsid w:val="008C7B50"/>
    <w:rsid w:val="008E4B30"/>
    <w:rsid w:val="00906BEE"/>
    <w:rsid w:val="00907374"/>
    <w:rsid w:val="009243E7"/>
    <w:rsid w:val="009303AC"/>
    <w:rsid w:val="00971BE6"/>
    <w:rsid w:val="00985D58"/>
    <w:rsid w:val="009B3C40"/>
    <w:rsid w:val="009F0733"/>
    <w:rsid w:val="009F7AD9"/>
    <w:rsid w:val="00A23AF3"/>
    <w:rsid w:val="00A25281"/>
    <w:rsid w:val="00A42540"/>
    <w:rsid w:val="00A50939"/>
    <w:rsid w:val="00A83413"/>
    <w:rsid w:val="00AA4DAD"/>
    <w:rsid w:val="00AA6A40"/>
    <w:rsid w:val="00AA75F6"/>
    <w:rsid w:val="00AD00FD"/>
    <w:rsid w:val="00AE4E75"/>
    <w:rsid w:val="00AF0A8E"/>
    <w:rsid w:val="00B27019"/>
    <w:rsid w:val="00B47E36"/>
    <w:rsid w:val="00B5664D"/>
    <w:rsid w:val="00B56BC2"/>
    <w:rsid w:val="00B76A83"/>
    <w:rsid w:val="00B818E7"/>
    <w:rsid w:val="00BA0068"/>
    <w:rsid w:val="00BA5B40"/>
    <w:rsid w:val="00BC2B19"/>
    <w:rsid w:val="00BD0206"/>
    <w:rsid w:val="00BE5C40"/>
    <w:rsid w:val="00C00E46"/>
    <w:rsid w:val="00C2098A"/>
    <w:rsid w:val="00C245A8"/>
    <w:rsid w:val="00C44326"/>
    <w:rsid w:val="00C5444A"/>
    <w:rsid w:val="00C612DA"/>
    <w:rsid w:val="00C61EB8"/>
    <w:rsid w:val="00C62C50"/>
    <w:rsid w:val="00C7741E"/>
    <w:rsid w:val="00C875AB"/>
    <w:rsid w:val="00CA3DF1"/>
    <w:rsid w:val="00CA4581"/>
    <w:rsid w:val="00CD129D"/>
    <w:rsid w:val="00CE18D5"/>
    <w:rsid w:val="00D04109"/>
    <w:rsid w:val="00D97A41"/>
    <w:rsid w:val="00DD3CF6"/>
    <w:rsid w:val="00DD6416"/>
    <w:rsid w:val="00DF4E0A"/>
    <w:rsid w:val="00E02DCD"/>
    <w:rsid w:val="00E06BF6"/>
    <w:rsid w:val="00E12C60"/>
    <w:rsid w:val="00E22E87"/>
    <w:rsid w:val="00E30F50"/>
    <w:rsid w:val="00E316F9"/>
    <w:rsid w:val="00E57630"/>
    <w:rsid w:val="00E825DB"/>
    <w:rsid w:val="00E86C2B"/>
    <w:rsid w:val="00EA5479"/>
    <w:rsid w:val="00EB2D52"/>
    <w:rsid w:val="00EC5C4E"/>
    <w:rsid w:val="00EE28B4"/>
    <w:rsid w:val="00EF7CC9"/>
    <w:rsid w:val="00F1754F"/>
    <w:rsid w:val="00F207C0"/>
    <w:rsid w:val="00F20AE5"/>
    <w:rsid w:val="00F43645"/>
    <w:rsid w:val="00F47E97"/>
    <w:rsid w:val="00F56159"/>
    <w:rsid w:val="00F645C7"/>
    <w:rsid w:val="00FA04FA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CF4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98A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5B9BD5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de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2E74B5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E74B5" w:themeColor="accent1" w:themeShade="BF"/>
      <w:sz w:val="32"/>
    </w:rPr>
  </w:style>
  <w:style w:type="paragraph" w:customStyle="1" w:styleId="Default">
    <w:name w:val="Default"/>
    <w:rsid w:val="00C00E46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folio-developerweb-adrianramos.netlify.app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&#225;n\AppData\Roaming\Microsoft\Templates\Curr&#237;culum%20v&#237;tae%20elegant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FEA04EC886448BBFCE722A18445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50D7-EB11-490E-BF95-812E4FB18D3F}"/>
      </w:docPartPr>
      <w:docPartBody>
        <w:p w:rsidR="002A606E" w:rsidRDefault="00D87C9E">
          <w:pPr>
            <w:pStyle w:val="8AFEA04EC886448BBFCE722A184451D0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26AA0D8150AE420BBDE534CB526D6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57470-B5F2-4C7A-97FF-D174A48E4318}"/>
      </w:docPartPr>
      <w:docPartBody>
        <w:p w:rsidR="002A606E" w:rsidRDefault="00D87C9E">
          <w:pPr>
            <w:pStyle w:val="26AA0D8150AE420BBDE534CB526D6A56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CDA2AF375D184666BFB6E013747D9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7F32-6F27-4E7B-BC15-DDFAAA416E25}"/>
      </w:docPartPr>
      <w:docPartBody>
        <w:p w:rsidR="002A606E" w:rsidRDefault="00D87C9E">
          <w:pPr>
            <w:pStyle w:val="CDA2AF375D184666BFB6E013747D9F95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5523AFA2D4FA44C4AEF6F46FDD8BC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74F74-32E9-4432-8504-9FD81F1A7B91}"/>
      </w:docPartPr>
      <w:docPartBody>
        <w:p w:rsidR="002A606E" w:rsidRDefault="00D87C9E">
          <w:pPr>
            <w:pStyle w:val="5523AFA2D4FA44C4AEF6F46FDD8BCBAC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01D3157FCD5942CB81033F3100EFA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7164A-E7C5-4191-979C-F5AD9C00742A}"/>
      </w:docPartPr>
      <w:docPartBody>
        <w:p w:rsidR="002A606E" w:rsidRDefault="00D87C9E">
          <w:pPr>
            <w:pStyle w:val="01D3157FCD5942CB81033F3100EFA156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261A425BDA35456085F14DEE41935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EADE-5C4D-49ED-A925-B42C2DC3B468}"/>
      </w:docPartPr>
      <w:docPartBody>
        <w:p w:rsidR="002A606E" w:rsidRDefault="00D87C9E">
          <w:pPr>
            <w:pStyle w:val="261A425BDA35456085F14DEE419350BB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9E"/>
    <w:rsid w:val="002A606E"/>
    <w:rsid w:val="002F33CD"/>
    <w:rsid w:val="003B7CE6"/>
    <w:rsid w:val="00531986"/>
    <w:rsid w:val="00611CD3"/>
    <w:rsid w:val="00821719"/>
    <w:rsid w:val="00A82491"/>
    <w:rsid w:val="00AA61B6"/>
    <w:rsid w:val="00AC316A"/>
    <w:rsid w:val="00BF2B86"/>
    <w:rsid w:val="00C636CC"/>
    <w:rsid w:val="00C91D7D"/>
    <w:rsid w:val="00D87C9E"/>
    <w:rsid w:val="00D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C103296EFC4A63B71E23F59084CDB6">
    <w:name w:val="A2C103296EFC4A63B71E23F59084CDB6"/>
  </w:style>
  <w:style w:type="paragraph" w:customStyle="1" w:styleId="8AFEA04EC886448BBFCE722A184451D0">
    <w:name w:val="8AFEA04EC886448BBFCE722A184451D0"/>
  </w:style>
  <w:style w:type="paragraph" w:customStyle="1" w:styleId="1529E32CDD5347A085DB578F04891FFC">
    <w:name w:val="1529E32CDD5347A085DB578F04891FFC"/>
  </w:style>
  <w:style w:type="paragraph" w:customStyle="1" w:styleId="26AA0D8150AE420BBDE534CB526D6A56">
    <w:name w:val="26AA0D8150AE420BBDE534CB526D6A56"/>
  </w:style>
  <w:style w:type="paragraph" w:customStyle="1" w:styleId="062EEB0280BC46D183C23ED33186FA95">
    <w:name w:val="062EEB0280BC46D183C23ED33186FA95"/>
  </w:style>
  <w:style w:type="paragraph" w:customStyle="1" w:styleId="CDA2AF375D184666BFB6E013747D9F95">
    <w:name w:val="CDA2AF375D184666BFB6E013747D9F95"/>
  </w:style>
  <w:style w:type="paragraph" w:customStyle="1" w:styleId="5523AFA2D4FA44C4AEF6F46FDD8BCBAC">
    <w:name w:val="5523AFA2D4FA44C4AEF6F46FDD8BCBAC"/>
  </w:style>
  <w:style w:type="paragraph" w:customStyle="1" w:styleId="9B5B97D3D98C4B15A22F24E7100E07F0">
    <w:name w:val="9B5B97D3D98C4B15A22F24E7100E07F0"/>
  </w:style>
  <w:style w:type="paragraph" w:customStyle="1" w:styleId="01D3157FCD5942CB81033F3100EFA156">
    <w:name w:val="01D3157FCD5942CB81033F3100EFA156"/>
  </w:style>
  <w:style w:type="paragraph" w:customStyle="1" w:styleId="AC8A113C22BC4B3F8FE8EF2C56E5F51D">
    <w:name w:val="AC8A113C22BC4B3F8FE8EF2C56E5F51D"/>
  </w:style>
  <w:style w:type="paragraph" w:customStyle="1" w:styleId="A2DE8965FA3243CCBECCB633C8902BFD">
    <w:name w:val="A2DE8965FA3243CCBECCB633C8902BFD"/>
  </w:style>
  <w:style w:type="paragraph" w:customStyle="1" w:styleId="650B5637EAF74F529CCDA1C3074C6F79">
    <w:name w:val="650B5637EAF74F529CCDA1C3074C6F79"/>
  </w:style>
  <w:style w:type="paragraph" w:customStyle="1" w:styleId="04E431C2E6DC4B7694692A7AC5F37D68">
    <w:name w:val="04E431C2E6DC4B7694692A7AC5F37D68"/>
  </w:style>
  <w:style w:type="paragraph" w:customStyle="1" w:styleId="85D9D3D8081F4473A79376B770E96335">
    <w:name w:val="85D9D3D8081F4473A79376B770E96335"/>
  </w:style>
  <w:style w:type="paragraph" w:customStyle="1" w:styleId="7428F47435F04425AD6AE28BD9474E09">
    <w:name w:val="7428F47435F04425AD6AE28BD9474E09"/>
  </w:style>
  <w:style w:type="paragraph" w:customStyle="1" w:styleId="7C99D4223A284FB0B2995ACB11AE6CD2">
    <w:name w:val="7C99D4223A284FB0B2995ACB11AE6CD2"/>
  </w:style>
  <w:style w:type="paragraph" w:customStyle="1" w:styleId="4E7542F2E29E479AB860CDAE442169A2">
    <w:name w:val="4E7542F2E29E479AB860CDAE442169A2"/>
  </w:style>
  <w:style w:type="paragraph" w:customStyle="1" w:styleId="EA1B7BAD0E6F4D43878F16DA11F5D48A">
    <w:name w:val="EA1B7BAD0E6F4D43878F16DA11F5D48A"/>
  </w:style>
  <w:style w:type="paragraph" w:customStyle="1" w:styleId="1D01925B9D184ADEBE3F04163FD95490">
    <w:name w:val="1D01925B9D184ADEBE3F04163FD95490"/>
  </w:style>
  <w:style w:type="paragraph" w:customStyle="1" w:styleId="261A425BDA35456085F14DEE419350BB">
    <w:name w:val="261A425BDA35456085F14DEE419350BB"/>
  </w:style>
  <w:style w:type="paragraph" w:customStyle="1" w:styleId="A4B769268FD74224A35A7252500D99B0">
    <w:name w:val="A4B769268FD74224A35A7252500D99B0"/>
  </w:style>
  <w:style w:type="paragraph" w:customStyle="1" w:styleId="366E9B2ABB8B4AA7B585F2545AC536EE">
    <w:name w:val="366E9B2ABB8B4AA7B585F2545AC536EE"/>
  </w:style>
  <w:style w:type="paragraph" w:customStyle="1" w:styleId="E308141F2D284BC0B0706774CFBCA2AC">
    <w:name w:val="E308141F2D284BC0B0706774CFBCA2AC"/>
  </w:style>
  <w:style w:type="paragraph" w:customStyle="1" w:styleId="BF05CE7D42664E36B7CB3AF60098EE78">
    <w:name w:val="BF05CE7D42664E36B7CB3AF60098EE78"/>
  </w:style>
  <w:style w:type="paragraph" w:customStyle="1" w:styleId="72A4438C4E3A4A0589A0B7C211F825BF">
    <w:name w:val="72A4438C4E3A4A0589A0B7C211F825BF"/>
  </w:style>
  <w:style w:type="paragraph" w:customStyle="1" w:styleId="CB7D82C7F43441408C9DA0DE8C85B286">
    <w:name w:val="CB7D82C7F43441408C9DA0DE8C85B286"/>
  </w:style>
  <w:style w:type="paragraph" w:customStyle="1" w:styleId="D69AE131D27D4CBAB2149E2D77E14381">
    <w:name w:val="D69AE131D27D4CBAB2149E2D77E14381"/>
  </w:style>
  <w:style w:type="paragraph" w:customStyle="1" w:styleId="FC07F205A9384CB59755A8B51F283862">
    <w:name w:val="FC07F205A9384CB59755A8B51F283862"/>
  </w:style>
  <w:style w:type="paragraph" w:customStyle="1" w:styleId="ABBEF765399F445EB9C10A1CECF6CAA9">
    <w:name w:val="ABBEF765399F445EB9C10A1CECF6CAA9"/>
  </w:style>
  <w:style w:type="paragraph" w:customStyle="1" w:styleId="6A085B657CA34207B7E484A8D5E5ACB6">
    <w:name w:val="6A085B657CA34207B7E484A8D5E5ACB6"/>
  </w:style>
  <w:style w:type="paragraph" w:customStyle="1" w:styleId="7A6517CBBA02456AA891C9AA466351BA">
    <w:name w:val="7A6517CBBA02456AA891C9AA466351BA"/>
    <w:rsid w:val="00AA61B6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71af3243-3dd4-4a8d-8c0d-dd76da1f02a5"/>
    <ds:schemaRef ds:uri="http://schemas.microsoft.com/office/infopath/2007/PartnerControls"/>
    <ds:schemaRef ds:uri="http://purl.org/dc/dcmitype/"/>
    <ds:schemaRef ds:uri="http://purl.org/dc/elements/1.1/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9783EC95-CBC2-402A-A159-0B20E242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elegante diseñado por MOO</Template>
  <TotalTime>0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Análista y programador computacional</dc:subject>
  <dc:creator/>
  <cp:keywords/>
  <dc:description/>
  <cp:lastModifiedBy/>
  <cp:revision>1</cp:revision>
  <dcterms:created xsi:type="dcterms:W3CDTF">2024-02-26T19:10:00Z</dcterms:created>
  <dcterms:modified xsi:type="dcterms:W3CDTF">2024-03-10T20:20:00Z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